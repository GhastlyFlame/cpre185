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E3C" w:rsidRDefault="00AC056A">
      <w:r>
        <w:rPr>
          <w:noProof/>
        </w:rPr>
        <w:drawing>
          <wp:inline distT="0" distB="0" distL="0" distR="0" wp14:anchorId="346CCBDE" wp14:editId="23EE5B45">
            <wp:extent cx="5534025" cy="1409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56A" w:rsidRDefault="00EA6453">
      <w:r>
        <w:rPr>
          <w:noProof/>
        </w:rPr>
        <w:drawing>
          <wp:inline distT="0" distB="0" distL="0" distR="0" wp14:anchorId="69821AB9" wp14:editId="175BE19D">
            <wp:extent cx="5353050" cy="1400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8" w:rsidRDefault="00703788">
      <w:r>
        <w:rPr>
          <w:noProof/>
        </w:rPr>
        <w:drawing>
          <wp:inline distT="0" distB="0" distL="0" distR="0" wp14:anchorId="6EB3FF80" wp14:editId="5A12234A">
            <wp:extent cx="336232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8" w:rsidRDefault="00703788">
      <w:r>
        <w:rPr>
          <w:noProof/>
        </w:rPr>
        <w:drawing>
          <wp:inline distT="0" distB="0" distL="0" distR="0" wp14:anchorId="1E1F856C" wp14:editId="2F814421">
            <wp:extent cx="5943600" cy="117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CE" w:rsidRDefault="001F0ACE">
      <w:r>
        <w:rPr>
          <w:noProof/>
        </w:rPr>
        <w:drawing>
          <wp:inline distT="0" distB="0" distL="0" distR="0" wp14:anchorId="005E4E1F" wp14:editId="264110D8">
            <wp:extent cx="3743325" cy="1943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ACE" w:rsidRDefault="00DF1B9F">
      <w:r>
        <w:rPr>
          <w:noProof/>
        </w:rPr>
        <w:lastRenderedPageBreak/>
        <w:drawing>
          <wp:inline distT="0" distB="0" distL="0" distR="0" wp14:anchorId="56B5129E" wp14:editId="16A8C281">
            <wp:extent cx="46672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788" w:rsidRDefault="00703788"/>
    <w:p w:rsidR="00703788" w:rsidRDefault="006064EA">
      <w:r>
        <w:rPr>
          <w:noProof/>
        </w:rPr>
        <w:drawing>
          <wp:inline distT="0" distB="0" distL="0" distR="0" wp14:anchorId="6245D28C" wp14:editId="17F0E6CA">
            <wp:extent cx="3000375" cy="9429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3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E77"/>
    <w:rsid w:val="001F0ACE"/>
    <w:rsid w:val="006064EA"/>
    <w:rsid w:val="006A7E3C"/>
    <w:rsid w:val="00703788"/>
    <w:rsid w:val="009526A2"/>
    <w:rsid w:val="009F3E77"/>
    <w:rsid w:val="00AC056A"/>
    <w:rsid w:val="00DD1B4C"/>
    <w:rsid w:val="00DF1B9F"/>
    <w:rsid w:val="00EA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F77D5-AAED-4504-A32B-E481BD413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AE4C6A42.dotm</Template>
  <TotalTime>101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2018-09-05T15:32:00Z</dcterms:created>
  <dcterms:modified xsi:type="dcterms:W3CDTF">2018-09-11T19:37:00Z</dcterms:modified>
</cp:coreProperties>
</file>