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2F5" w:rsidRDefault="000A0309">
      <w:r>
        <w:rPr>
          <w:noProof/>
        </w:rPr>
        <w:drawing>
          <wp:inline distT="0" distB="0" distL="0" distR="0" wp14:anchorId="1BA60BDA" wp14:editId="4F756E6C">
            <wp:extent cx="3590925" cy="3095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09" w:rsidRDefault="000A0309">
      <w:r>
        <w:rPr>
          <w:noProof/>
        </w:rPr>
        <w:drawing>
          <wp:inline distT="0" distB="0" distL="0" distR="0" wp14:anchorId="1C80DC39" wp14:editId="26FF7BE3">
            <wp:extent cx="3800475" cy="3486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15" w:rsidRDefault="00406C15">
      <w:r>
        <w:rPr>
          <w:noProof/>
        </w:rPr>
        <w:lastRenderedPageBreak/>
        <w:drawing>
          <wp:inline distT="0" distB="0" distL="0" distR="0" wp14:anchorId="52710504" wp14:editId="53137315">
            <wp:extent cx="5581650" cy="601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309" w:rsidRDefault="00323558">
      <w:r>
        <w:rPr>
          <w:noProof/>
        </w:rPr>
        <w:lastRenderedPageBreak/>
        <w:drawing>
          <wp:inline distT="0" distB="0" distL="0" distR="0" wp14:anchorId="2CC37D2C" wp14:editId="5B15EEBC">
            <wp:extent cx="5943600" cy="34963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B9C" w:rsidRDefault="003F2B9C">
      <w:r>
        <w:rPr>
          <w:noProof/>
        </w:rPr>
        <w:lastRenderedPageBreak/>
        <w:drawing>
          <wp:inline distT="0" distB="0" distL="0" distR="0" wp14:anchorId="1BA2BBCF" wp14:editId="038B6A65">
            <wp:extent cx="2390775" cy="6848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684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2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0BC"/>
    <w:rsid w:val="000A0309"/>
    <w:rsid w:val="002F20BC"/>
    <w:rsid w:val="00323558"/>
    <w:rsid w:val="003F2B9C"/>
    <w:rsid w:val="00406C15"/>
    <w:rsid w:val="00FE7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9F27C"/>
  <w15:chartTrackingRefBased/>
  <w15:docId w15:val="{8967BE3D-9923-4CAC-9BDD-03A6815F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575AC132.dotm</Template>
  <TotalTime>57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2018-09-12T15:14:00Z</dcterms:created>
  <dcterms:modified xsi:type="dcterms:W3CDTF">2018-09-12T16:11:00Z</dcterms:modified>
</cp:coreProperties>
</file>